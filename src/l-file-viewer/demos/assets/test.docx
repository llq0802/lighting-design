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90901731"/>
        <w:placeholder>
          <w:docPart w:val="99B53EDD7160D542A172474D5B1060E5"/>
        </w:placeholder>
        <w:temporary/>
        <w:showingPlcHdr/>
        <w15:appearance w15:val="hidden"/>
      </w:sdtPr>
      <w:sdtEndPr/>
      <w:sdtContent>
        <w:p w:rsidR="00F110E4" w:rsidRDefault="006E792B">
          <w:pPr>
            <w:pStyle w:val="a3"/>
          </w:pPr>
          <w:r>
            <w:t>标题</w:t>
          </w:r>
        </w:p>
      </w:sdtContent>
    </w:sdt>
    <w:sdt>
      <w:sdtPr>
        <w:id w:val="-1019925305"/>
        <w:placeholder>
          <w:docPart w:val="EED1BD613D6100458BED5ED014132FE5"/>
        </w:placeholder>
        <w:temporary/>
        <w:showingPlcHdr/>
        <w15:appearance w15:val="hidden"/>
      </w:sdtPr>
      <w:sdtEndPr/>
      <w:sdtContent>
        <w:p w:rsidR="00F110E4" w:rsidRDefault="006E792B">
          <w:pPr>
            <w:pStyle w:val="1"/>
          </w:pPr>
          <w:r>
            <w:t>标题</w:t>
          </w:r>
          <w:r>
            <w:t xml:space="preserve"> 1</w:t>
          </w:r>
        </w:p>
      </w:sdtContent>
    </w:sdt>
    <w:sdt>
      <w:sdtPr>
        <w:id w:val="-1687742584"/>
        <w:placeholder>
          <w:docPart w:val="08A74FA716754D41A5409F4D039D89F7"/>
        </w:placeholder>
        <w:temporary/>
        <w:showingPlcHdr/>
        <w15:appearance w15:val="hidden"/>
      </w:sdtPr>
      <w:sdtEndPr/>
      <w:sdtContent>
        <w:p w:rsidR="00F110E4" w:rsidRDefault="006E792B">
          <w:r>
            <w:t>要立即开始，只需点击任何占位符文本（例如此文本）并开始键入即可。</w:t>
          </w:r>
        </w:p>
        <w:p w:rsidR="00F110E4" w:rsidRDefault="006E792B"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sdtContent>
    </w:sdt>
    <w:p w:rsidR="00F110E4" w:rsidRDefault="006E792B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5486400" cy="3657600"/>
            <wp:effectExtent l="0" t="0" r="0" b="0"/>
            <wp:docPr id="2" name="图片 2" title="阳光明媚的海滩上的巨石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55419B6F6956B74F8722D464AB1C2CF7"/>
        </w:placeholder>
        <w:temporary/>
        <w:showingPlcHdr/>
        <w15:appearance w15:val="hidden"/>
      </w:sdtPr>
      <w:sdtEndPr/>
      <w:sdtContent>
        <w:p w:rsidR="00F110E4" w:rsidRDefault="006E792B">
          <w:r>
            <w:t>想要从文件中插入图片，或者添加形状或文本框？没问题！在功能区的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sectPr w:rsidR="00F110E4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AB2" w:rsidRDefault="008F0AB2">
      <w:pPr>
        <w:spacing w:after="0" w:line="240" w:lineRule="auto"/>
      </w:pPr>
      <w:r>
        <w:separator/>
      </w:r>
    </w:p>
  </w:endnote>
  <w:endnote w:type="continuationSeparator" w:id="0">
    <w:p w:rsidR="008F0AB2" w:rsidRDefault="008F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AB2" w:rsidRDefault="008F0AB2">
      <w:pPr>
        <w:spacing w:after="0" w:line="240" w:lineRule="auto"/>
      </w:pPr>
      <w:r>
        <w:separator/>
      </w:r>
    </w:p>
  </w:footnote>
  <w:footnote w:type="continuationSeparator" w:id="0">
    <w:p w:rsidR="008F0AB2" w:rsidRDefault="008F0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7"/>
    <w:rsid w:val="001D6C96"/>
    <w:rsid w:val="00500FE7"/>
    <w:rsid w:val="006E792B"/>
    <w:rsid w:val="007139D3"/>
    <w:rsid w:val="008F0AB2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F0972-25D1-F641-9F69-A9CDE5DC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 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 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 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 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4">
    <w:name w:val="header"/>
    <w:basedOn w:val="a"/>
    <w:link w:val="af5"/>
    <w:uiPriority w:val="99"/>
    <w:unhideWhenUsed/>
    <w:pPr>
      <w:spacing w:after="0" w:line="240" w:lineRule="auto"/>
    </w:pPr>
  </w:style>
  <w:style w:type="character" w:customStyle="1" w:styleId="af5">
    <w:name w:val="页眉 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spacing w:after="0" w:line="240" w:lineRule="auto"/>
    </w:pPr>
  </w:style>
  <w:style w:type="character" w:customStyle="1" w:styleId="af7">
    <w:name w:val="页脚 字符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jinfeng/Library/Containers/com.microsoft.Word/Data/Library/Application%20Support/Microsoft/Office/16.0/DTS/zh-CN%7b4A4C44A9-9EF3-0448-AE94-992B5FC0C25C%7d/%7b82D95C7F-40B6-3344-B4D5-D79136D03DE7%7dtf10002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B53EDD7160D542A172474D5B1060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A3AC1B-33E9-4B43-B4E2-E44FEB12D3A4}"/>
      </w:docPartPr>
      <w:docPartBody>
        <w:p w:rsidR="00000000" w:rsidRDefault="005E7B6A">
          <w:pPr>
            <w:pStyle w:val="99B53EDD7160D542A172474D5B1060E5"/>
          </w:pPr>
          <w:r>
            <w:t>标题</w:t>
          </w:r>
        </w:p>
      </w:docPartBody>
    </w:docPart>
    <w:docPart>
      <w:docPartPr>
        <w:name w:val="EED1BD613D6100458BED5ED014132F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1F110-3FAD-A449-8229-93F9DD84F94E}"/>
      </w:docPartPr>
      <w:docPartBody>
        <w:p w:rsidR="00000000" w:rsidRDefault="005E7B6A">
          <w:pPr>
            <w:pStyle w:val="EED1BD613D6100458BED5ED014132FE5"/>
          </w:pPr>
          <w:r>
            <w:t>标题</w:t>
          </w:r>
          <w:r>
            <w:t xml:space="preserve"> 1</w:t>
          </w:r>
        </w:p>
      </w:docPartBody>
    </w:docPart>
    <w:docPart>
      <w:docPartPr>
        <w:name w:val="08A74FA716754D41A5409F4D039D89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123F4C-5905-164F-B712-5D5DFB544F95}"/>
      </w:docPartPr>
      <w:docPartBody>
        <w:p w:rsidR="00297B41" w:rsidRDefault="005E7B6A">
          <w:r>
            <w:t>要立即开始，只需点击任何占位符文本（例如此文本）并开始键入即可。</w:t>
          </w:r>
        </w:p>
        <w:p w:rsidR="00000000" w:rsidRDefault="005E7B6A">
          <w:pPr>
            <w:pStyle w:val="08A74FA716754D41A5409F4D039D89F7"/>
          </w:pPr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docPartBody>
    </w:docPart>
    <w:docPart>
      <w:docPartPr>
        <w:name w:val="55419B6F6956B74F8722D464AB1C2C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2CEB9C-439B-B346-9A2C-9DDAA774737D}"/>
      </w:docPartPr>
      <w:docPartBody>
        <w:p w:rsidR="00000000" w:rsidRDefault="005E7B6A">
          <w:pPr>
            <w:pStyle w:val="55419B6F6956B74F8722D464AB1C2CF7"/>
          </w:pPr>
          <w:r>
            <w:t>想要从文件中插入图片，或者添加形状或文本框？没问题！在功能区的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6A"/>
    <w:rsid w:val="005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B53EDD7160D542A172474D5B1060E5">
    <w:name w:val="99B53EDD7160D542A172474D5B1060E5"/>
    <w:pPr>
      <w:widowControl w:val="0"/>
      <w:jc w:val="both"/>
    </w:pPr>
  </w:style>
  <w:style w:type="paragraph" w:customStyle="1" w:styleId="EED1BD613D6100458BED5ED014132FE5">
    <w:name w:val="EED1BD613D6100458BED5ED014132FE5"/>
    <w:pPr>
      <w:widowControl w:val="0"/>
      <w:jc w:val="both"/>
    </w:pPr>
  </w:style>
  <w:style w:type="paragraph" w:customStyle="1" w:styleId="08A74FA716754D41A5409F4D039D89F7">
    <w:name w:val="08A74FA716754D41A5409F4D039D89F7"/>
    <w:pPr>
      <w:widowControl w:val="0"/>
      <w:jc w:val="both"/>
    </w:pPr>
  </w:style>
  <w:style w:type="paragraph" w:customStyle="1" w:styleId="55419B6F6956B74F8722D464AB1C2CF7">
    <w:name w:val="55419B6F6956B74F8722D464AB1C2CF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蔡金锋</dc:creator>
  <cp:keywords/>
  <dc:description/>
  <cp:lastModifiedBy>蔡金锋</cp:lastModifiedBy>
  <cp:revision>1</cp:revision>
  <dcterms:created xsi:type="dcterms:W3CDTF">2021-10-27T02:39:00Z</dcterms:created>
  <dcterms:modified xsi:type="dcterms:W3CDTF">2021-10-27T02:40:00Z</dcterms:modified>
</cp:coreProperties>
</file>